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EF8" w14:textId="458CFD44" w:rsidR="006F4B2A" w:rsidRPr="00D42207" w:rsidRDefault="006F4B2A" w:rsidP="00D42207">
      <w:pPr>
        <w:spacing w:after="0" w:line="240" w:lineRule="auto"/>
        <w:rPr>
          <w:rFonts w:cstheme="minorHAnsi"/>
          <w:sz w:val="24"/>
          <w:szCs w:val="24"/>
        </w:rPr>
      </w:pPr>
    </w:p>
    <w:p w14:paraId="4CDCFEEE" w14:textId="552CD982" w:rsidR="00D42207" w:rsidRPr="00D42207" w:rsidRDefault="00D42207" w:rsidP="00D42207">
      <w:pPr>
        <w:spacing w:after="0" w:line="240" w:lineRule="auto"/>
        <w:rPr>
          <w:rFonts w:cstheme="minorHAnsi"/>
          <w:sz w:val="24"/>
          <w:szCs w:val="24"/>
        </w:rPr>
      </w:pPr>
    </w:p>
    <w:p w14:paraId="7061D643" w14:textId="4ED0C9FE" w:rsidR="00D42207" w:rsidRPr="00D42207" w:rsidRDefault="00D42207" w:rsidP="00D42207">
      <w:pPr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D42207">
        <w:rPr>
          <w:rFonts w:cstheme="minorHAnsi"/>
          <w:b/>
          <w:bCs/>
          <w:color w:val="000000"/>
          <w:sz w:val="28"/>
          <w:szCs w:val="28"/>
        </w:rPr>
        <w:t>FOSSProF</w:t>
      </w:r>
      <w:proofErr w:type="spellEnd"/>
      <w:r w:rsidRPr="00D4220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42207">
        <w:rPr>
          <w:rFonts w:cstheme="minorHAnsi"/>
          <w:b/>
          <w:bCs/>
          <w:color w:val="000000"/>
          <w:sz w:val="28"/>
          <w:szCs w:val="28"/>
        </w:rPr>
        <w:t>Final Report Template</w:t>
      </w:r>
    </w:p>
    <w:p w14:paraId="37E88D7F" w14:textId="77777777" w:rsid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65B8BB" w14:textId="634DBA14" w:rsidR="00D42207" w:rsidRP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  <w:u w:val="single"/>
        </w:rPr>
      </w:pPr>
      <w:r w:rsidRPr="00D42207">
        <w:rPr>
          <w:rFonts w:eastAsia="ArialMT" w:cstheme="minorHAnsi"/>
          <w:color w:val="000000"/>
          <w:sz w:val="24"/>
          <w:szCs w:val="24"/>
          <w:u w:val="single"/>
        </w:rPr>
        <w:t>Project Overview</w:t>
      </w:r>
    </w:p>
    <w:p w14:paraId="43C4611D" w14:textId="2ED622DF" w:rsidR="00D42207" w:rsidRPr="00D42207" w:rsidRDefault="00D42207" w:rsidP="00D4220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Project Title</w:t>
      </w:r>
    </w:p>
    <w:p w14:paraId="4C269E37" w14:textId="0B5CD014" w:rsidR="00D42207" w:rsidRPr="00D42207" w:rsidRDefault="00D42207" w:rsidP="00D42207">
      <w:pPr>
        <w:pStyle w:val="ListParagraph"/>
        <w:numPr>
          <w:ilvl w:val="0"/>
          <w:numId w:val="1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Project Summary: Briefly describe the project, its objectives, and the open source</w:t>
      </w:r>
      <w:r w:rsidRPr="00D42207">
        <w:rPr>
          <w:rFonts w:eastAsia="ArialMT" w:cstheme="minorHAnsi"/>
          <w:color w:val="000000"/>
          <w:sz w:val="24"/>
          <w:szCs w:val="24"/>
        </w:rPr>
        <w:t xml:space="preserve"> </w:t>
      </w:r>
      <w:r w:rsidRPr="00D42207">
        <w:rPr>
          <w:rFonts w:eastAsia="ArialMT" w:cstheme="minorHAnsi"/>
          <w:color w:val="000000"/>
          <w:sz w:val="24"/>
          <w:szCs w:val="24"/>
        </w:rPr>
        <w:t>software it focused on.</w:t>
      </w:r>
    </w:p>
    <w:p w14:paraId="628D4E72" w14:textId="4A518C82" w:rsidR="00D42207" w:rsidRPr="00D42207" w:rsidRDefault="00D42207" w:rsidP="00D42207">
      <w:pPr>
        <w:pStyle w:val="ListParagraph"/>
        <w:numPr>
          <w:ilvl w:val="0"/>
          <w:numId w:val="1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Target Audience: Who are the primary users or beneficiaries of the project? Are there</w:t>
      </w:r>
      <w:r w:rsidRPr="00D42207">
        <w:rPr>
          <w:rFonts w:eastAsia="ArialMT" w:cstheme="minorHAnsi"/>
          <w:color w:val="000000"/>
          <w:sz w:val="24"/>
          <w:szCs w:val="24"/>
        </w:rPr>
        <w:t xml:space="preserve"> </w:t>
      </w:r>
      <w:r w:rsidRPr="00D42207">
        <w:rPr>
          <w:rFonts w:eastAsia="ArialMT" w:cstheme="minorHAnsi"/>
          <w:color w:val="000000"/>
          <w:sz w:val="24"/>
          <w:szCs w:val="24"/>
        </w:rPr>
        <w:t>secondary groups that benefit?</w:t>
      </w:r>
    </w:p>
    <w:p w14:paraId="48BE54E0" w14:textId="114A87A2" w:rsidR="00D42207" w:rsidRPr="00D42207" w:rsidRDefault="00D42207" w:rsidP="00D42207">
      <w:pPr>
        <w:pStyle w:val="ListParagraph"/>
        <w:numPr>
          <w:ilvl w:val="0"/>
          <w:numId w:val="1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Code Repository: Please include links to publicly available code repositories.</w:t>
      </w:r>
    </w:p>
    <w:p w14:paraId="3C32EB5C" w14:textId="77777777" w:rsid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48CAF92E" w14:textId="68A5D03F" w:rsidR="00D42207" w:rsidRP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  <w:u w:val="single"/>
        </w:rPr>
      </w:pPr>
      <w:r w:rsidRPr="00D42207">
        <w:rPr>
          <w:rFonts w:eastAsia="ArialMT" w:cstheme="minorHAnsi"/>
          <w:color w:val="000000"/>
          <w:sz w:val="24"/>
          <w:szCs w:val="24"/>
          <w:u w:val="single"/>
        </w:rPr>
        <w:t>Project Activities and Progress</w:t>
      </w:r>
    </w:p>
    <w:p w14:paraId="2DC63174" w14:textId="48CD226D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Work Completed: Clearly outline the activities undertaken during the grant period. Did</w:t>
      </w:r>
    </w:p>
    <w:p w14:paraId="2763FD84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you achieve all your planned goals? If not, explain why and what was accomplished</w:t>
      </w:r>
    </w:p>
    <w:p w14:paraId="42018AA4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instead.</w:t>
      </w:r>
    </w:p>
    <w:p w14:paraId="50309FAD" w14:textId="4359D9AB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Technical Milestones: Discuss any specific technical milestones achieved, such as code</w:t>
      </w:r>
    </w:p>
    <w:p w14:paraId="746A917A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releases, documentation updates, or bug fixes. Quantify accomplishments with metrics</w:t>
      </w:r>
    </w:p>
    <w:p w14:paraId="375BE929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where possible (e.g., user growth, code contributions).</w:t>
      </w:r>
    </w:p>
    <w:p w14:paraId="5C0C9CD7" w14:textId="4D633F2C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Challenges and Solutions: Share any challenges encountered during the project and</w:t>
      </w:r>
    </w:p>
    <w:p w14:paraId="6AE9C0DD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how you addressed them.</w:t>
      </w:r>
    </w:p>
    <w:p w14:paraId="056C1F93" w14:textId="77777777" w:rsid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8D98B" w14:textId="675D6803" w:rsidR="00D42207" w:rsidRP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  <w:u w:val="single"/>
        </w:rPr>
      </w:pPr>
      <w:r w:rsidRPr="00D42207">
        <w:rPr>
          <w:rFonts w:eastAsia="ArialMT" w:cstheme="minorHAnsi"/>
          <w:color w:val="000000"/>
          <w:sz w:val="24"/>
          <w:szCs w:val="24"/>
          <w:u w:val="single"/>
        </w:rPr>
        <w:t>Outcomes and Impact</w:t>
      </w:r>
    </w:p>
    <w:p w14:paraId="16DE7BB2" w14:textId="5FA83AD8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Project Impact: Describe the positive impact of the project on the Hopkins community,</w:t>
      </w:r>
    </w:p>
    <w:p w14:paraId="703C191A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the open source software ecosystem, or any other relevant groups. Use concrete</w:t>
      </w:r>
    </w:p>
    <w:p w14:paraId="4C9BF88D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examples and data to support your claims where possible.</w:t>
      </w:r>
    </w:p>
    <w:p w14:paraId="169B07AD" w14:textId="49805389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Community Engagement: Did you actively engage with the open source community</w:t>
      </w:r>
    </w:p>
    <w:p w14:paraId="54823224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through contributions, conferences, or workshops? Share details and metrics of</w:t>
      </w:r>
    </w:p>
    <w:p w14:paraId="21CA750F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participation.</w:t>
      </w:r>
    </w:p>
    <w:p w14:paraId="6EF97C17" w14:textId="4D3C3D1E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Sustainability / Future Plans: Explain how the project will be sustained beyond the grant</w:t>
      </w:r>
    </w:p>
    <w:p w14:paraId="3514A11D" w14:textId="4EBC5FB4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period. Are there plans for future development, funding, or community support? Is</w:t>
      </w:r>
      <w:r>
        <w:rPr>
          <w:rFonts w:eastAsia="ArialMT" w:cstheme="minorHAnsi"/>
          <w:color w:val="000000"/>
          <w:sz w:val="24"/>
          <w:szCs w:val="24"/>
        </w:rPr>
        <w:t xml:space="preserve"> </w:t>
      </w:r>
      <w:r w:rsidRPr="00D42207">
        <w:rPr>
          <w:rFonts w:eastAsia="ArialMT" w:cstheme="minorHAnsi"/>
          <w:color w:val="000000"/>
          <w:sz w:val="24"/>
          <w:szCs w:val="24"/>
        </w:rPr>
        <w:t>there</w:t>
      </w:r>
      <w:r>
        <w:rPr>
          <w:rFonts w:eastAsia="ArialMT" w:cstheme="minorHAnsi"/>
          <w:color w:val="000000"/>
          <w:sz w:val="24"/>
          <w:szCs w:val="24"/>
        </w:rPr>
        <w:t xml:space="preserve"> </w:t>
      </w:r>
      <w:r w:rsidRPr="00D42207">
        <w:rPr>
          <w:rFonts w:eastAsia="ArialMT" w:cstheme="minorHAnsi"/>
          <w:color w:val="000000"/>
          <w:sz w:val="24"/>
          <w:szCs w:val="24"/>
        </w:rPr>
        <w:t>potential for further impact?</w:t>
      </w:r>
    </w:p>
    <w:p w14:paraId="7375AD46" w14:textId="22319479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Lessons Learned: Share key takeaways and insights gained from the project.</w:t>
      </w:r>
    </w:p>
    <w:p w14:paraId="04854B2C" w14:textId="6D390E48" w:rsidR="00D42207" w:rsidRPr="00D42207" w:rsidRDefault="00D42207" w:rsidP="00D42207">
      <w:pPr>
        <w:pStyle w:val="ListParagraph"/>
        <w:numPr>
          <w:ilvl w:val="0"/>
          <w:numId w:val="2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Attachments: Include relevant documents such as screenshots, code samples,</w:t>
      </w:r>
    </w:p>
    <w:p w14:paraId="08A18A77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documentation updates, or presentations.</w:t>
      </w:r>
    </w:p>
    <w:p w14:paraId="258A4DE3" w14:textId="77777777" w:rsid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3849A28A" w14:textId="2BB04D18" w:rsidR="00D42207" w:rsidRPr="00D42207" w:rsidRDefault="00D42207" w:rsidP="00D42207">
      <w:pPr>
        <w:spacing w:after="0" w:line="240" w:lineRule="auto"/>
        <w:rPr>
          <w:rFonts w:eastAsia="ArialMT" w:cstheme="minorHAnsi"/>
          <w:color w:val="000000"/>
          <w:sz w:val="24"/>
          <w:szCs w:val="24"/>
          <w:u w:val="single"/>
        </w:rPr>
      </w:pPr>
      <w:r w:rsidRPr="00D42207">
        <w:rPr>
          <w:rFonts w:eastAsia="ArialMT" w:cstheme="minorHAnsi"/>
          <w:color w:val="000000"/>
          <w:sz w:val="24"/>
          <w:szCs w:val="24"/>
          <w:u w:val="single"/>
        </w:rPr>
        <w:t>Financial Information</w:t>
      </w:r>
    </w:p>
    <w:p w14:paraId="7BED6185" w14:textId="495F2EE6" w:rsidR="00D42207" w:rsidRPr="00D42207" w:rsidRDefault="00D42207" w:rsidP="00D42207">
      <w:pPr>
        <w:pStyle w:val="ListParagraph"/>
        <w:numPr>
          <w:ilvl w:val="0"/>
          <w:numId w:val="3"/>
        </w:numPr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Grant Expenditures: Provide a detailed breakdown of how the grant funds were used.</w:t>
      </w:r>
    </w:p>
    <w:p w14:paraId="5CC31FE7" w14:textId="77777777" w:rsidR="00D42207" w:rsidRPr="00D42207" w:rsidRDefault="00D42207" w:rsidP="00D42207">
      <w:pPr>
        <w:pStyle w:val="ListParagraph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This should be consistent with the approved budget in the grant proposal.</w:t>
      </w:r>
    </w:p>
    <w:p w14:paraId="34A14364" w14:textId="34CF962F" w:rsidR="00D42207" w:rsidRPr="00D42207" w:rsidRDefault="00D42207" w:rsidP="00D4220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D42207">
        <w:rPr>
          <w:rFonts w:eastAsia="ArialMT" w:cstheme="minorHAnsi"/>
          <w:color w:val="000000"/>
          <w:sz w:val="24"/>
          <w:szCs w:val="24"/>
        </w:rPr>
        <w:t>Budget Variance: Explain any significant deviations from the original budget.</w:t>
      </w:r>
    </w:p>
    <w:sectPr w:rsidR="00D42207" w:rsidRPr="00D422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897A" w14:textId="77777777" w:rsidR="00B76130" w:rsidRDefault="00B76130" w:rsidP="006317DC">
      <w:pPr>
        <w:spacing w:after="0" w:line="240" w:lineRule="auto"/>
      </w:pPr>
      <w:r>
        <w:separator/>
      </w:r>
    </w:p>
  </w:endnote>
  <w:endnote w:type="continuationSeparator" w:id="0">
    <w:p w14:paraId="139DD316" w14:textId="77777777" w:rsidR="00B76130" w:rsidRDefault="00B76130" w:rsidP="0063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A03C" w14:textId="36165E99" w:rsidR="006317DC" w:rsidRDefault="006317DC" w:rsidP="006317DC">
    <w:pPr>
      <w:pStyle w:val="Footer"/>
      <w:jc w:val="center"/>
    </w:pPr>
    <w:r>
      <w:t>Open Source Programs Office | Milton S. Eisenhower Library, 3400 N. Charles St. | Baltimore, MD 21218</w:t>
    </w:r>
  </w:p>
  <w:p w14:paraId="5E787303" w14:textId="77777777" w:rsidR="006317DC" w:rsidRDefault="0063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A05F" w14:textId="77777777" w:rsidR="00B76130" w:rsidRDefault="00B76130" w:rsidP="006317DC">
      <w:pPr>
        <w:spacing w:after="0" w:line="240" w:lineRule="auto"/>
      </w:pPr>
      <w:r>
        <w:separator/>
      </w:r>
    </w:p>
  </w:footnote>
  <w:footnote w:type="continuationSeparator" w:id="0">
    <w:p w14:paraId="2826CC2F" w14:textId="77777777" w:rsidR="00B76130" w:rsidRDefault="00B76130" w:rsidP="00631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6786" w14:textId="3AD583BB" w:rsidR="006317DC" w:rsidRDefault="006317DC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207C50B" wp14:editId="39757981">
          <wp:simplePos x="0" y="0"/>
          <wp:positionH relativeFrom="margin">
            <wp:posOffset>490855</wp:posOffset>
          </wp:positionH>
          <wp:positionV relativeFrom="paragraph">
            <wp:posOffset>-257810</wp:posOffset>
          </wp:positionV>
          <wp:extent cx="4981575" cy="99758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186"/>
                  <a:stretch/>
                </pic:blipFill>
                <pic:spPr bwMode="auto">
                  <a:xfrm>
                    <a:off x="0" y="0"/>
                    <a:ext cx="4981575" cy="997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CA859BF" w14:textId="225F3DE0" w:rsidR="006317DC" w:rsidRDefault="006317DC">
    <w:pPr>
      <w:pStyle w:val="Header"/>
    </w:pPr>
  </w:p>
  <w:p w14:paraId="14AA5C4C" w14:textId="77777777" w:rsidR="006317DC" w:rsidRDefault="00631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913"/>
    <w:multiLevelType w:val="hybridMultilevel"/>
    <w:tmpl w:val="4006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0436"/>
    <w:multiLevelType w:val="hybridMultilevel"/>
    <w:tmpl w:val="5ED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AC7"/>
    <w:multiLevelType w:val="hybridMultilevel"/>
    <w:tmpl w:val="ECF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DC"/>
    <w:rsid w:val="006317DC"/>
    <w:rsid w:val="006F4B2A"/>
    <w:rsid w:val="009E2B0C"/>
    <w:rsid w:val="00AF4860"/>
    <w:rsid w:val="00B76130"/>
    <w:rsid w:val="00D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E1F1B"/>
  <w15:chartTrackingRefBased/>
  <w15:docId w15:val="{C450BF05-BAEF-48D1-9F7B-7008EF6A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DC"/>
  </w:style>
  <w:style w:type="paragraph" w:styleId="Footer">
    <w:name w:val="footer"/>
    <w:basedOn w:val="Normal"/>
    <w:link w:val="FooterChar"/>
    <w:uiPriority w:val="99"/>
    <w:unhideWhenUsed/>
    <w:rsid w:val="0063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DC"/>
  </w:style>
  <w:style w:type="paragraph" w:styleId="ListParagraph">
    <w:name w:val="List Paragraph"/>
    <w:basedOn w:val="Normal"/>
    <w:uiPriority w:val="34"/>
    <w:qFormat/>
    <w:rsid w:val="00D4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FOSSProF Final Report Guidelines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>Johns Hopkins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Forbes</dc:creator>
  <cp:keywords/>
  <dc:description/>
  <cp:lastModifiedBy>Megan Forbes</cp:lastModifiedBy>
  <cp:revision>2</cp:revision>
  <dcterms:created xsi:type="dcterms:W3CDTF">2024-08-28T13:26:00Z</dcterms:created>
  <dcterms:modified xsi:type="dcterms:W3CDTF">2024-08-28T13:26:00Z</dcterms:modified>
</cp:coreProperties>
</file>